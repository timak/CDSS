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Naša skupina zo STU, FEI považuje Vašu tému, ktorú ste si zverejnili na webstránke</w:t>
      </w:r>
      <w:hyperlink r:id="rId4" w:tgtFrame="_blank" w:history="1">
        <w:r>
          <w:rPr>
            <w:rStyle w:val="Hyperlink"/>
            <w:rFonts w:ascii="Arial" w:hAnsi="Arial" w:cs="Arial"/>
            <w:color w:val="0E73B8"/>
          </w:rPr>
          <w:t>http://www.uim.elf.stuba.sk/kaivt/Predmety/TimoveProjekty/MSUS/2012-13</w:t>
        </w:r>
      </w:hyperlink>
      <w:r>
        <w:rPr>
          <w:rStyle w:val="apple-converted-space"/>
          <w:rFonts w:ascii="Arial" w:hAnsi="Arial" w:cs="Arial"/>
          <w:color w:val="4D4D4F"/>
        </w:rPr>
        <w:t> </w:t>
      </w:r>
      <w:r>
        <w:rPr>
          <w:rFonts w:ascii="Arial" w:hAnsi="Arial" w:cs="Arial"/>
          <w:color w:val="4D4D4F"/>
        </w:rPr>
        <w:t>s názvom</w:t>
      </w:r>
      <w:r>
        <w:rPr>
          <w:rStyle w:val="apple-converted-space"/>
          <w:rFonts w:ascii="Arial" w:hAnsi="Arial" w:cs="Arial"/>
          <w:color w:val="4D4D4F"/>
        </w:rPr>
        <w:t> </w:t>
      </w:r>
      <w:r>
        <w:rPr>
          <w:rStyle w:val="Strong"/>
          <w:rFonts w:ascii="Arial" w:hAnsi="Arial" w:cs="Arial"/>
          <w:color w:val="4D4D4F"/>
        </w:rPr>
        <w:t>Návrh decision support systému a metódy získavania dát pre vybranú doménu v oblasti medicíny</w:t>
      </w:r>
      <w:r>
        <w:rPr>
          <w:rStyle w:val="apple-converted-space"/>
          <w:rFonts w:ascii="Arial" w:hAnsi="Arial" w:cs="Arial"/>
          <w:color w:val="4D4D4F"/>
        </w:rPr>
        <w:t> </w:t>
      </w:r>
      <w:r>
        <w:rPr>
          <w:rFonts w:ascii="Arial" w:hAnsi="Arial" w:cs="Arial"/>
          <w:color w:val="4D4D4F"/>
        </w:rPr>
        <w:t>za veľmi zaujímavú. Jej vyhotovenie by bolo pre nás vynikajúcou príležitosťou, aby sme si mohli ukázať naše schopnosti učiť sa nové veci a zdokonaľovať osvojené znalosti.</w:t>
      </w: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V dnešnej dobe klinické diagnostické systémy sú veľmi zriedka používané, a lekári im nemôžu stopercentne dôverovať. Je to</w:t>
      </w:r>
      <w:r>
        <w:rPr>
          <w:rStyle w:val="apple-converted-space"/>
          <w:rFonts w:ascii="Arial" w:hAnsi="Arial" w:cs="Arial"/>
          <w:color w:val="4D4D4F"/>
        </w:rPr>
        <w:t> </w:t>
      </w:r>
      <w:r>
        <w:rPr>
          <w:rStyle w:val="Strong"/>
          <w:rFonts w:ascii="Arial" w:hAnsi="Arial" w:cs="Arial"/>
          <w:color w:val="4D4D4F"/>
        </w:rPr>
        <w:t>mladá oblasť</w:t>
      </w:r>
      <w:r>
        <w:rPr>
          <w:rFonts w:ascii="Arial" w:hAnsi="Arial" w:cs="Arial"/>
          <w:color w:val="4D4D4F"/>
        </w:rPr>
        <w:t>, ktorej venuje len</w:t>
      </w:r>
      <w:r>
        <w:rPr>
          <w:rStyle w:val="apple-converted-space"/>
          <w:rFonts w:ascii="Arial" w:hAnsi="Arial" w:cs="Arial"/>
          <w:color w:val="4D4D4F"/>
        </w:rPr>
        <w:t> </w:t>
      </w:r>
      <w:r>
        <w:rPr>
          <w:rStyle w:val="Strong"/>
          <w:rFonts w:ascii="Arial" w:hAnsi="Arial" w:cs="Arial"/>
          <w:color w:val="4D4D4F"/>
        </w:rPr>
        <w:t>málo informatikov</w:t>
      </w:r>
      <w:r>
        <w:rPr>
          <w:rFonts w:ascii="Arial" w:hAnsi="Arial" w:cs="Arial"/>
          <w:color w:val="4D4D4F"/>
        </w:rPr>
        <w:t xml:space="preserve">, </w:t>
      </w:r>
      <w:r>
        <w:rPr>
          <w:rStyle w:val="Strong"/>
          <w:rFonts w:ascii="Arial" w:hAnsi="Arial" w:cs="Arial"/>
          <w:color w:val="4D4D4F"/>
        </w:rPr>
        <w:t>medzi nimi patrí aj naša skupina</w:t>
      </w:r>
      <w:r>
        <w:rPr>
          <w:rFonts w:ascii="Arial" w:hAnsi="Arial" w:cs="Arial"/>
          <w:color w:val="4D4D4F"/>
        </w:rPr>
        <w:t>.</w:t>
      </w: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Ponuka riešenia: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Analyzujeme efektívnosť existujúcich metód dataminingu a strojového učenia pre klinické decision support systémy (CDSS) a vyberieme vhodné metódy pre navrhovaný systém – ako napríklad rozhodovacie pravidlá a rozhodovacie stromy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Vytvoríme prehľad existujúcich CDSS systémov, ich výhod, použitých techník a problémov pri nasadzovaní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Využívame skutočne reálne údaje – lekárske záznamy pre analýzu pre potrebu rozhodovania vo zvolenej medicínskej oblasti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Vytvoríme systém pre zber potrebných údajov z lekárskych záznamov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Navrhneme a implementujeme model pre CDSS systém , a následne otestujeme úspešnosť aplikácie a porovnáme výsledky s existujúcimi systémami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269F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Ciele projektu:</w:t>
      </w:r>
    </w:p>
    <w:p w:rsidR="003F7CA1" w:rsidRDefault="003F7CA1" w:rsidP="00E269F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</w:p>
    <w:p w:rsidR="003F7CA1" w:rsidRDefault="003F7CA1" w:rsidP="00E269F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 xml:space="preserve">Cieľom projektu je vytvorenie funkčného CDSS systému, pracujúceho s reálnymi dátami. Systém bude vedieť efektívne diagnostikovať dané ochorenie na základe vzorky pacienta s vysokou presnosťou, a pomôcť tak doktorovi pri rozhodovaní stanovenia ďalších krokov liečby. </w:t>
      </w:r>
    </w:p>
    <w:p w:rsidR="003F7CA1" w:rsidRDefault="003F7CA1" w:rsidP="00E269F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269F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8960A8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Návrh riešenia projektu: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Pri riešení projektu budeme vychádzať z už existujúcich riešení. Výstupom projektu by mal byť systém, ktorý dokáže pomocou metód text-miningu získať z lekárskych záznamov relevantné dáta, s ktorými bude systém pracovať. Následne sa prevedie spracovanie dát niektorým z metód strojového učenia. Samotné rozhodovanie bude riešené niektorým z prístupov umelej inteligencie ako napríklad rozhodovacie stromy, rozhodovacie pravidlá, neurónové siete, či genetické algoritmy</w:t>
      </w: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Plán na zimný semester: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úvod do problematiky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analýza už existujúcich CDSS systémov a posúdenie vhodnosti použitých riešení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oboznámenie sa so základnými princípmi textminingu a data miningu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naučiť sa pracovať s nástrojmi pre textmining (napr Gate)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vytvorenie návrhu systému</w:t>
      </w: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Stretnutia na zimný semester:</w:t>
      </w: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Stretnutia budú prebiehať pravidelne každý týždeň v pondelok o 16:00 na 4. poschodí bloku D.</w:t>
      </w: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Plán na letný semester:</w:t>
      </w:r>
    </w:p>
    <w:p w:rsidR="003F7CA1" w:rsidRDefault="003F7CA1" w:rsidP="00E95F63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vytvorenie špecifikácie systému</w:t>
      </w:r>
    </w:p>
    <w:p w:rsidR="003F7CA1" w:rsidRDefault="003F7CA1" w:rsidP="00E95F63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implementácia riešenia</w:t>
      </w:r>
    </w:p>
    <w:p w:rsidR="003F7CA1" w:rsidRDefault="003F7CA1" w:rsidP="00E95F63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- overenie dosiahnutých výsledkov</w:t>
      </w:r>
    </w:p>
    <w:p w:rsidR="003F7CA1" w:rsidRDefault="003F7CA1" w:rsidP="00E95F63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Style w:val="Strong"/>
          <w:rFonts w:ascii="Arial" w:hAnsi="Arial" w:cs="Arial"/>
          <w:color w:val="4D4D4F"/>
        </w:rPr>
        <w:t>Stretnutia na letný semester:</w:t>
      </w: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  <w:r>
        <w:rPr>
          <w:rFonts w:ascii="Arial" w:hAnsi="Arial" w:cs="Arial"/>
          <w:color w:val="4D4D4F"/>
        </w:rPr>
        <w:t>Stretnutia budú prebiehať pravidelne každý týždeň štvrtok o 13:00 na 1. poschodí bloku E.</w:t>
      </w:r>
    </w:p>
    <w:p w:rsidR="003F7CA1" w:rsidRDefault="003F7CA1" w:rsidP="00E95F6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Style w:val="Strong"/>
          <w:rFonts w:ascii="Arial" w:hAnsi="Arial" w:cs="Arial"/>
          <w:color w:val="4D4D4F"/>
        </w:rPr>
      </w:pPr>
    </w:p>
    <w:p w:rsidR="003F7CA1" w:rsidRDefault="003F7CA1" w:rsidP="005E3D29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 w:rsidP="00C14B0B">
      <w:pPr>
        <w:pStyle w:val="NormalWeb"/>
        <w:shd w:val="clear" w:color="auto" w:fill="FFFFFF"/>
        <w:spacing w:before="150" w:beforeAutospacing="0" w:after="225" w:afterAutospacing="0" w:line="270" w:lineRule="atLeast"/>
        <w:jc w:val="both"/>
        <w:rPr>
          <w:rFonts w:ascii="Arial" w:hAnsi="Arial" w:cs="Arial"/>
          <w:color w:val="4D4D4F"/>
        </w:rPr>
      </w:pPr>
    </w:p>
    <w:p w:rsidR="003F7CA1" w:rsidRDefault="003F7CA1"/>
    <w:sectPr w:rsidR="003F7CA1" w:rsidSect="00270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4B0B"/>
    <w:rsid w:val="00144EFF"/>
    <w:rsid w:val="001767E6"/>
    <w:rsid w:val="00270D7C"/>
    <w:rsid w:val="003F7CA1"/>
    <w:rsid w:val="005E3D29"/>
    <w:rsid w:val="00776515"/>
    <w:rsid w:val="008960A8"/>
    <w:rsid w:val="00A37047"/>
    <w:rsid w:val="00AA78E7"/>
    <w:rsid w:val="00B34ED6"/>
    <w:rsid w:val="00C14B0B"/>
    <w:rsid w:val="00CF7965"/>
    <w:rsid w:val="00E269FB"/>
    <w:rsid w:val="00E875A0"/>
    <w:rsid w:val="00E9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7C"/>
    <w:pPr>
      <w:spacing w:after="200" w:line="276" w:lineRule="auto"/>
    </w:pPr>
    <w:rPr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14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rsid w:val="00C14B0B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C14B0B"/>
    <w:rPr>
      <w:rFonts w:cs="Times New Roman"/>
    </w:rPr>
  </w:style>
  <w:style w:type="character" w:styleId="Strong">
    <w:name w:val="Strong"/>
    <w:basedOn w:val="DefaultParagraphFont"/>
    <w:uiPriority w:val="99"/>
    <w:qFormat/>
    <w:rsid w:val="00C14B0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5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im.elf.stuba.sk/kaivt/Predmety/TimoveProjekty/MSUS/2012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425</Words>
  <Characters>2428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Naša skupina zo STU, FEI považuje Vašu tému, ktorú ste si zverejnili na webstránkehttp://www</dc:title>
  <dc:subject/>
  <dc:creator>kuni</dc:creator>
  <cp:keywords/>
  <dc:description/>
  <cp:lastModifiedBy>Szandra</cp:lastModifiedBy>
  <cp:revision>3</cp:revision>
  <dcterms:created xsi:type="dcterms:W3CDTF">2013-05-21T19:08:00Z</dcterms:created>
  <dcterms:modified xsi:type="dcterms:W3CDTF">2013-05-21T19:10:00Z</dcterms:modified>
</cp:coreProperties>
</file>